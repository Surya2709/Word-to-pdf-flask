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86"/>
        <w:gridCol w:w="634"/>
        <w:gridCol w:w="6470"/>
      </w:tblGrid>
      <w:tr w:rsidR="000629D5" w:rsidRPr="0018382A" w14:paraId="2A3348A5" w14:textId="77777777" w:rsidTr="0018382A">
        <w:trPr>
          <w:trHeight w:val="4032"/>
        </w:trPr>
        <w:tc>
          <w:tcPr>
            <w:tcW w:w="3686" w:type="dxa"/>
            <w:vAlign w:val="bottom"/>
          </w:tcPr>
          <w:p w14:paraId="1867D9DB" w14:textId="1817637E" w:rsidR="000629D5" w:rsidRPr="0018382A" w:rsidRDefault="000629D5" w:rsidP="00E86253">
            <w:pPr>
              <w:tabs>
                <w:tab w:val="left" w:pos="990"/>
              </w:tabs>
              <w:rPr>
                <w:rFonts w:asciiTheme="majorHAnsi" w:hAnsiTheme="majorHAnsi"/>
              </w:rPr>
            </w:pPr>
          </w:p>
        </w:tc>
        <w:tc>
          <w:tcPr>
            <w:tcW w:w="634" w:type="dxa"/>
          </w:tcPr>
          <w:p w14:paraId="631D711C" w14:textId="77777777" w:rsidR="000629D5" w:rsidRPr="0018382A" w:rsidRDefault="000629D5" w:rsidP="000C45FF">
            <w:pPr>
              <w:tabs>
                <w:tab w:val="left" w:pos="990"/>
              </w:tabs>
              <w:rPr>
                <w:rFonts w:asciiTheme="majorHAnsi" w:hAnsiTheme="majorHAnsi"/>
              </w:rPr>
            </w:pPr>
          </w:p>
        </w:tc>
        <w:tc>
          <w:tcPr>
            <w:tcW w:w="6470" w:type="dxa"/>
            <w:vMerge w:val="restart"/>
            <w:vAlign w:val="center"/>
          </w:tcPr>
          <w:p w14:paraId="5182034A" w14:textId="72FE3DD4" w:rsidR="00A35D50" w:rsidRDefault="005933FF" w:rsidP="00B24E5B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24E5B">
              <w:rPr>
                <w:rFonts w:asciiTheme="majorHAnsi" w:hAnsiTheme="majorHAnsi"/>
                <w:sz w:val="24"/>
                <w:szCs w:val="24"/>
              </w:rPr>
              <w:t xml:space="preserve">An enthusiastic and proactive </w:t>
            </w:r>
            <w:r w:rsidR="002C3445" w:rsidRPr="00B24E5B">
              <w:rPr>
                <w:rFonts w:asciiTheme="majorHAnsi" w:hAnsiTheme="majorHAnsi"/>
                <w:sz w:val="24"/>
                <w:szCs w:val="24"/>
              </w:rPr>
              <w:t>Freelance</w:t>
            </w:r>
            <w:r w:rsidR="001845DC">
              <w:rPr>
                <w:rFonts w:asciiTheme="majorHAnsi" w:hAnsiTheme="majorHAnsi"/>
                <w:sz w:val="24"/>
                <w:szCs w:val="24"/>
              </w:rPr>
              <w:t xml:space="preserve"> Python Full Stack developer and Data Entry Guy </w:t>
            </w:r>
            <w:r w:rsidR="00E10103">
              <w:rPr>
                <w:rFonts w:asciiTheme="majorHAnsi" w:hAnsiTheme="majorHAnsi"/>
                <w:sz w:val="24"/>
                <w:szCs w:val="24"/>
              </w:rPr>
              <w:t>from</w:t>
            </w:r>
            <w:r w:rsidR="001845DC">
              <w:rPr>
                <w:rFonts w:asciiTheme="majorHAnsi" w:hAnsiTheme="majorHAnsi"/>
                <w:sz w:val="24"/>
                <w:szCs w:val="24"/>
              </w:rPr>
              <w:t xml:space="preserve"> Tamil </w:t>
            </w:r>
            <w:r w:rsidR="00E10103">
              <w:rPr>
                <w:rFonts w:asciiTheme="majorHAnsi" w:hAnsiTheme="majorHAnsi"/>
                <w:sz w:val="24"/>
                <w:szCs w:val="24"/>
              </w:rPr>
              <w:t>Nadu,</w:t>
            </w:r>
            <w:r w:rsidR="001845DC">
              <w:rPr>
                <w:rFonts w:asciiTheme="majorHAnsi" w:hAnsiTheme="majorHAnsi"/>
                <w:sz w:val="24"/>
                <w:szCs w:val="24"/>
              </w:rPr>
              <w:t xml:space="preserve"> India</w:t>
            </w:r>
            <w:r w:rsidR="00E10103">
              <w:rPr>
                <w:rFonts w:asciiTheme="majorHAnsi" w:hAnsiTheme="majorHAnsi"/>
                <w:sz w:val="24"/>
                <w:szCs w:val="24"/>
              </w:rPr>
              <w:t>. Looking Forward to achieve something Big.</w:t>
            </w:r>
          </w:p>
          <w:p w14:paraId="4C2FFBE1" w14:textId="77777777" w:rsidR="00362701" w:rsidRDefault="00362701" w:rsidP="00362701">
            <w:pPr>
              <w:rPr>
                <w:rFonts w:asciiTheme="majorHAnsi" w:hAnsiTheme="majorHAnsi"/>
                <w:b/>
                <w:bCs/>
                <w:color w:val="355D7E" w:themeColor="accent1" w:themeShade="80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355D7E" w:themeColor="accent1" w:themeShade="80"/>
                <w:sz w:val="28"/>
                <w:szCs w:val="28"/>
              </w:rPr>
              <w:t xml:space="preserve">Education </w:t>
            </w:r>
          </w:p>
          <w:p w14:paraId="67DED51B" w14:textId="5451FAE2" w:rsidR="00362701" w:rsidRPr="002C2005" w:rsidRDefault="00362701" w:rsidP="00362701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b/>
                <w:bCs/>
                <w:color w:val="355D7E" w:themeColor="accent1" w:themeShade="80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B.E CSE | (</w:t>
            </w:r>
            <w:r w:rsidR="00580D6D">
              <w:rPr>
                <w:rFonts w:asciiTheme="majorHAnsi" w:hAnsiTheme="majorHAnsi"/>
                <w:b/>
                <w:bCs/>
                <w:sz w:val="24"/>
                <w:szCs w:val="24"/>
              </w:rPr>
              <w:t>COMPLETED IN 2021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)</w:t>
            </w:r>
          </w:p>
          <w:p w14:paraId="6AA25C00" w14:textId="09FD4999" w:rsidR="00362701" w:rsidRDefault="00362701" w:rsidP="00362701">
            <w:pPr>
              <w:pStyle w:val="ListParagrap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2C2005">
              <w:rPr>
                <w:rFonts w:asciiTheme="majorHAnsi" w:hAnsiTheme="majorHAnsi"/>
                <w:sz w:val="24"/>
                <w:szCs w:val="24"/>
              </w:rPr>
              <w:t>Varuvan Vadivelan Institute of Technology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="00336496">
              <w:rPr>
                <w:rFonts w:asciiTheme="majorHAnsi" w:hAnsiTheme="majorHAnsi"/>
                <w:sz w:val="24"/>
                <w:szCs w:val="24"/>
              </w:rPr>
              <w:t>Dharmapuri, Tamil</w:t>
            </w:r>
            <w:r w:rsidR="00837074">
              <w:rPr>
                <w:rFonts w:asciiTheme="majorHAnsi" w:hAnsiTheme="majorHAnsi"/>
                <w:sz w:val="24"/>
                <w:szCs w:val="24"/>
              </w:rPr>
              <w:t xml:space="preserve"> Nadu, India </w:t>
            </w:r>
            <w:r w:rsidRPr="002C2005">
              <w:rPr>
                <w:rFonts w:asciiTheme="majorHAnsi" w:hAnsiTheme="majorHAnsi"/>
                <w:sz w:val="24"/>
                <w:szCs w:val="24"/>
              </w:rPr>
              <w:t>|</w:t>
            </w:r>
            <w:r w:rsidRPr="00E83FAE">
              <w:rPr>
                <w:rFonts w:asciiTheme="majorHAnsi" w:hAnsiTheme="majorHAnsi"/>
                <w:b/>
                <w:bCs/>
                <w:sz w:val="24"/>
                <w:szCs w:val="24"/>
              </w:rPr>
              <w:t>CGPA – 8.</w:t>
            </w:r>
            <w:r w:rsidR="001667DA">
              <w:rPr>
                <w:rFonts w:asciiTheme="majorHAnsi" w:hAnsiTheme="majorHAnsi"/>
                <w:b/>
                <w:bCs/>
                <w:sz w:val="24"/>
                <w:szCs w:val="24"/>
              </w:rPr>
              <w:t>25</w:t>
            </w:r>
            <w:r w:rsidR="00E83FAE" w:rsidRPr="00E83FA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with Distinction</w:t>
            </w:r>
          </w:p>
          <w:p w14:paraId="2D018BE2" w14:textId="77777777" w:rsidR="00E83FAE" w:rsidRDefault="00E83FAE" w:rsidP="00362701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  <w:p w14:paraId="71B05B1E" w14:textId="77777777" w:rsidR="00362701" w:rsidRPr="002C2005" w:rsidRDefault="00362701" w:rsidP="00362701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HSC | COMPLETED IN 2017</w:t>
            </w:r>
          </w:p>
          <w:p w14:paraId="15A4760D" w14:textId="2F6034B2" w:rsidR="00362701" w:rsidRDefault="00362701" w:rsidP="00362701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With Aggregate of </w:t>
            </w:r>
            <w:r w:rsidRPr="001736CE">
              <w:rPr>
                <w:rFonts w:asciiTheme="majorHAnsi" w:hAnsiTheme="majorHAnsi"/>
                <w:b/>
                <w:bCs/>
                <w:sz w:val="24"/>
                <w:szCs w:val="24"/>
              </w:rPr>
              <w:t>86%</w:t>
            </w:r>
          </w:p>
          <w:p w14:paraId="18D2511B" w14:textId="77777777" w:rsidR="00E83FAE" w:rsidRDefault="00E83FAE" w:rsidP="00362701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  <w:p w14:paraId="615196C7" w14:textId="77777777" w:rsidR="00362701" w:rsidRPr="002D2B11" w:rsidRDefault="00362701" w:rsidP="00362701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SSLC | COMPLETED IN 2015</w:t>
            </w:r>
          </w:p>
          <w:p w14:paraId="12124A21" w14:textId="1D654BB8" w:rsidR="00362701" w:rsidRDefault="00362701" w:rsidP="00362701">
            <w:pPr>
              <w:pStyle w:val="ListParagrap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With Aggregate of </w:t>
            </w:r>
            <w:r w:rsidRPr="001736CE">
              <w:rPr>
                <w:rFonts w:asciiTheme="majorHAnsi" w:hAnsiTheme="majorHAnsi"/>
                <w:b/>
                <w:bCs/>
                <w:sz w:val="24"/>
                <w:szCs w:val="24"/>
              </w:rPr>
              <w:t>91%</w:t>
            </w:r>
          </w:p>
          <w:p w14:paraId="52168851" w14:textId="77777777" w:rsidR="00336496" w:rsidRDefault="00336496" w:rsidP="00362701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  <w:p w14:paraId="197A564A" w14:textId="77777777" w:rsidR="00336496" w:rsidRDefault="00336496" w:rsidP="00336496">
            <w:pPr>
              <w:rPr>
                <w:rFonts w:asciiTheme="majorHAnsi" w:hAnsiTheme="majorHAnsi"/>
                <w:b/>
                <w:bCs/>
                <w:color w:val="355D7E" w:themeColor="accent1" w:themeShade="80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355D7E" w:themeColor="accent1" w:themeShade="80"/>
                <w:sz w:val="28"/>
                <w:szCs w:val="28"/>
              </w:rPr>
              <w:t>Languages known:</w:t>
            </w:r>
          </w:p>
          <w:p w14:paraId="054D1AA5" w14:textId="77777777" w:rsidR="00336496" w:rsidRDefault="00336496" w:rsidP="00336496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Tamil (Mother Tongue) – Read, write, Speak.  </w:t>
            </w:r>
          </w:p>
          <w:p w14:paraId="7A03E389" w14:textId="77777777" w:rsidR="00336496" w:rsidRPr="00A35D50" w:rsidRDefault="00336496" w:rsidP="00336496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Hindi - Speak, Write, Speak.</w:t>
            </w:r>
          </w:p>
          <w:p w14:paraId="023CF66F" w14:textId="77777777" w:rsidR="00336496" w:rsidRPr="00A35D50" w:rsidRDefault="00336496" w:rsidP="0033649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English – Speak, Write, Speak.</w:t>
            </w:r>
          </w:p>
          <w:p w14:paraId="77C6B6F2" w14:textId="77777777" w:rsidR="00336496" w:rsidRPr="00A35D50" w:rsidRDefault="00336496" w:rsidP="00336496">
            <w:pPr>
              <w:pStyle w:val="ListParagraph"/>
              <w:rPr>
                <w:rFonts w:asciiTheme="majorHAnsi" w:hAnsiTheme="majorHAnsi"/>
                <w:b/>
                <w:bCs/>
                <w:color w:val="355D7E" w:themeColor="accent1" w:themeShade="80"/>
                <w:sz w:val="28"/>
                <w:szCs w:val="28"/>
              </w:rPr>
            </w:pPr>
          </w:p>
          <w:p w14:paraId="4EF5009D" w14:textId="77777777" w:rsidR="00362701" w:rsidRPr="00B24E5B" w:rsidRDefault="00362701" w:rsidP="00B24E5B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50B01026" w14:textId="5481284A" w:rsidR="00885994" w:rsidRPr="00B24E5B" w:rsidRDefault="00DA3979" w:rsidP="00B24E5B">
            <w:pPr>
              <w:spacing w:line="276" w:lineRule="auto"/>
              <w:rPr>
                <w:rFonts w:asciiTheme="majorHAnsi" w:hAnsiTheme="majorHAnsi"/>
                <w:b/>
                <w:bCs/>
                <w:color w:val="355D7E" w:themeColor="accent1" w:themeShade="80"/>
                <w:sz w:val="24"/>
                <w:szCs w:val="24"/>
              </w:rPr>
            </w:pPr>
            <w:r w:rsidRPr="00B24E5B">
              <w:rPr>
                <w:rFonts w:asciiTheme="majorHAnsi" w:hAnsiTheme="majorHAnsi"/>
                <w:b/>
                <w:bCs/>
                <w:color w:val="355D7E" w:themeColor="accent1" w:themeShade="80"/>
                <w:sz w:val="24"/>
                <w:szCs w:val="24"/>
              </w:rPr>
              <w:t>Interesting Works done</w:t>
            </w:r>
          </w:p>
          <w:p w14:paraId="637827F6" w14:textId="4E2138E4" w:rsidR="00DA3979" w:rsidRPr="00B24E5B" w:rsidRDefault="00DA3979" w:rsidP="00B24E5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24E5B">
              <w:rPr>
                <w:rFonts w:asciiTheme="majorHAnsi" w:hAnsiTheme="majorHAnsi"/>
                <w:sz w:val="24"/>
                <w:szCs w:val="24"/>
              </w:rPr>
              <w:t xml:space="preserve">Online Examination App </w:t>
            </w:r>
            <w:r w:rsidR="00CD0690" w:rsidRPr="00B24E5B">
              <w:rPr>
                <w:rFonts w:asciiTheme="majorHAnsi" w:hAnsiTheme="majorHAnsi"/>
                <w:sz w:val="24"/>
                <w:szCs w:val="24"/>
              </w:rPr>
              <w:t xml:space="preserve">using flutter (For my college </w:t>
            </w:r>
            <w:r w:rsidR="00CD0690" w:rsidRPr="00B24E5B">
              <w:rPr>
                <w:rFonts w:asciiTheme="majorHAnsi" w:hAnsiTheme="majorHAnsi"/>
                <w:b/>
                <w:bCs/>
                <w:sz w:val="24"/>
                <w:szCs w:val="24"/>
              </w:rPr>
              <w:t>VVIT</w:t>
            </w:r>
            <w:r w:rsidR="00E86253" w:rsidRPr="00B24E5B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, </w:t>
            </w:r>
            <w:r w:rsidR="00E86253" w:rsidRPr="00263983">
              <w:rPr>
                <w:rFonts w:asciiTheme="majorHAnsi" w:hAnsiTheme="majorHAnsi"/>
                <w:b/>
                <w:bCs/>
                <w:sz w:val="24"/>
                <w:szCs w:val="24"/>
              </w:rPr>
              <w:t>Dharmapuri</w:t>
            </w:r>
            <w:r w:rsidR="00CD0690" w:rsidRPr="00B24E5B">
              <w:rPr>
                <w:rFonts w:asciiTheme="majorHAnsi" w:hAnsiTheme="majorHAnsi"/>
                <w:sz w:val="24"/>
                <w:szCs w:val="24"/>
              </w:rPr>
              <w:t>)</w:t>
            </w:r>
          </w:p>
          <w:p w14:paraId="7B207602" w14:textId="4B5F2B39" w:rsidR="00CD0690" w:rsidRPr="00B24E5B" w:rsidRDefault="00CD0690" w:rsidP="00B24E5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24E5B">
              <w:rPr>
                <w:rFonts w:asciiTheme="majorHAnsi" w:hAnsiTheme="majorHAnsi"/>
                <w:sz w:val="24"/>
                <w:szCs w:val="24"/>
              </w:rPr>
              <w:t xml:space="preserve">Make Real time voice cloning application fitted into server with a front end and php back end (for an </w:t>
            </w:r>
            <w:r w:rsidRPr="00263983">
              <w:rPr>
                <w:rFonts w:asciiTheme="majorHAnsi" w:hAnsiTheme="majorHAnsi"/>
                <w:b/>
                <w:bCs/>
                <w:sz w:val="24"/>
                <w:szCs w:val="24"/>
              </w:rPr>
              <w:t>Upwork Client</w:t>
            </w:r>
            <w:r w:rsidR="00263983" w:rsidRPr="00263983">
              <w:rPr>
                <w:rFonts w:asciiTheme="majorHAnsi" w:hAnsiTheme="majorHAnsi"/>
                <w:b/>
                <w:bCs/>
                <w:sz w:val="24"/>
                <w:szCs w:val="24"/>
              </w:rPr>
              <w:t>,</w:t>
            </w:r>
            <w:r w:rsidR="00263983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263983" w:rsidRPr="00263983">
              <w:rPr>
                <w:rFonts w:asciiTheme="majorHAnsi" w:hAnsiTheme="majorHAnsi"/>
                <w:b/>
                <w:bCs/>
                <w:sz w:val="24"/>
                <w:szCs w:val="24"/>
              </w:rPr>
              <w:t>USA</w:t>
            </w:r>
            <w:r w:rsidRPr="00B24E5B">
              <w:rPr>
                <w:rFonts w:asciiTheme="majorHAnsi" w:hAnsiTheme="majorHAnsi"/>
                <w:sz w:val="24"/>
                <w:szCs w:val="24"/>
              </w:rPr>
              <w:t>)</w:t>
            </w:r>
          </w:p>
          <w:p w14:paraId="6830BBF6" w14:textId="17FA1081" w:rsidR="00DA3979" w:rsidRPr="00B24E5B" w:rsidRDefault="00CD0690" w:rsidP="00B24E5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24E5B">
              <w:rPr>
                <w:rFonts w:asciiTheme="majorHAnsi" w:hAnsiTheme="majorHAnsi"/>
                <w:sz w:val="24"/>
                <w:szCs w:val="24"/>
              </w:rPr>
              <w:t>Bulk email validation Script (for an</w:t>
            </w:r>
            <w:r w:rsidRPr="00B24E5B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Pr="00263983">
              <w:rPr>
                <w:rFonts w:asciiTheme="majorHAnsi" w:hAnsiTheme="majorHAnsi"/>
                <w:b/>
                <w:bCs/>
                <w:sz w:val="24"/>
                <w:szCs w:val="24"/>
              </w:rPr>
              <w:t>Upwork client</w:t>
            </w:r>
            <w:r w:rsidR="00263983" w:rsidRPr="00263983">
              <w:rPr>
                <w:rFonts w:asciiTheme="majorHAnsi" w:hAnsiTheme="majorHAnsi"/>
                <w:b/>
                <w:bCs/>
                <w:sz w:val="24"/>
                <w:szCs w:val="24"/>
              </w:rPr>
              <w:t>, Russia</w:t>
            </w:r>
            <w:r w:rsidRPr="00B24E5B">
              <w:rPr>
                <w:rFonts w:asciiTheme="majorHAnsi" w:hAnsiTheme="majorHAnsi"/>
                <w:sz w:val="24"/>
                <w:szCs w:val="24"/>
              </w:rPr>
              <w:t xml:space="preserve">) </w:t>
            </w:r>
          </w:p>
          <w:p w14:paraId="4DEDC221" w14:textId="19D03E83" w:rsidR="00CD0690" w:rsidRPr="00B24E5B" w:rsidRDefault="00CD0690" w:rsidP="00B24E5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24E5B">
              <w:rPr>
                <w:rFonts w:asciiTheme="majorHAnsi" w:hAnsiTheme="majorHAnsi"/>
                <w:sz w:val="24"/>
                <w:szCs w:val="24"/>
              </w:rPr>
              <w:t xml:space="preserve">Telegram Bulk Messenger (for </w:t>
            </w:r>
            <w:r w:rsidR="00C13DE4" w:rsidRPr="00B24E5B">
              <w:rPr>
                <w:rFonts w:asciiTheme="majorHAnsi" w:hAnsiTheme="majorHAnsi"/>
                <w:b/>
                <w:bCs/>
                <w:sz w:val="24"/>
                <w:szCs w:val="24"/>
              </w:rPr>
              <w:t>Next Forex wave Trading Floor</w:t>
            </w:r>
            <w:r w:rsidR="00E86253" w:rsidRPr="00B24E5B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, </w:t>
            </w:r>
            <w:r w:rsidR="00E86253" w:rsidRPr="00263983">
              <w:rPr>
                <w:rFonts w:asciiTheme="majorHAnsi" w:hAnsiTheme="majorHAnsi"/>
                <w:b/>
                <w:bCs/>
                <w:sz w:val="24"/>
                <w:szCs w:val="24"/>
              </w:rPr>
              <w:t>London</w:t>
            </w:r>
            <w:r w:rsidRPr="00B24E5B">
              <w:rPr>
                <w:rFonts w:asciiTheme="majorHAnsi" w:hAnsiTheme="majorHAnsi"/>
                <w:sz w:val="24"/>
                <w:szCs w:val="24"/>
              </w:rPr>
              <w:t>)</w:t>
            </w:r>
          </w:p>
          <w:p w14:paraId="29F2D58C" w14:textId="530C8431" w:rsidR="00C13DE4" w:rsidRPr="00B24E5B" w:rsidRDefault="00C13DE4" w:rsidP="00B24E5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24E5B">
              <w:rPr>
                <w:rFonts w:asciiTheme="majorHAnsi" w:hAnsiTheme="majorHAnsi"/>
                <w:sz w:val="24"/>
                <w:szCs w:val="24"/>
              </w:rPr>
              <w:t xml:space="preserve">Telegram bot (for </w:t>
            </w:r>
            <w:r w:rsidRPr="00B24E5B">
              <w:rPr>
                <w:rFonts w:asciiTheme="majorHAnsi" w:hAnsiTheme="majorHAnsi"/>
                <w:b/>
                <w:bCs/>
                <w:sz w:val="24"/>
                <w:szCs w:val="24"/>
              </w:rPr>
              <w:t>Next Forex wave Trading Floor</w:t>
            </w:r>
            <w:r w:rsidR="00E86253" w:rsidRPr="00B24E5B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, </w:t>
            </w:r>
            <w:r w:rsidR="00E86253" w:rsidRPr="00263983">
              <w:rPr>
                <w:rFonts w:asciiTheme="majorHAnsi" w:hAnsiTheme="majorHAnsi"/>
                <w:b/>
                <w:bCs/>
                <w:sz w:val="24"/>
                <w:szCs w:val="24"/>
              </w:rPr>
              <w:t>London</w:t>
            </w:r>
            <w:r w:rsidRPr="00B24E5B">
              <w:rPr>
                <w:rFonts w:asciiTheme="majorHAnsi" w:hAnsiTheme="majorHAnsi"/>
                <w:sz w:val="24"/>
                <w:szCs w:val="24"/>
              </w:rPr>
              <w:t>)</w:t>
            </w:r>
          </w:p>
          <w:p w14:paraId="6C4B7EB5" w14:textId="687D7F58" w:rsidR="009C1F50" w:rsidRDefault="00CD0690" w:rsidP="00B24E5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24E5B">
              <w:rPr>
                <w:rFonts w:asciiTheme="majorHAnsi" w:hAnsiTheme="majorHAnsi"/>
                <w:sz w:val="24"/>
                <w:szCs w:val="24"/>
              </w:rPr>
              <w:t xml:space="preserve">Online Mobile Examination Application </w:t>
            </w:r>
            <w:r w:rsidR="00263983">
              <w:rPr>
                <w:rFonts w:asciiTheme="majorHAnsi" w:hAnsiTheme="majorHAnsi"/>
                <w:sz w:val="24"/>
                <w:szCs w:val="24"/>
              </w:rPr>
              <w:t xml:space="preserve">using Flutter </w:t>
            </w:r>
            <w:r w:rsidRPr="00B24E5B">
              <w:rPr>
                <w:rFonts w:asciiTheme="majorHAnsi" w:hAnsiTheme="majorHAnsi"/>
                <w:sz w:val="24"/>
                <w:szCs w:val="24"/>
              </w:rPr>
              <w:t xml:space="preserve">(For </w:t>
            </w:r>
            <w:r w:rsidRPr="00B24E5B">
              <w:rPr>
                <w:rFonts w:asciiTheme="majorHAnsi" w:hAnsiTheme="majorHAnsi"/>
                <w:b/>
                <w:bCs/>
                <w:sz w:val="24"/>
                <w:szCs w:val="24"/>
              </w:rPr>
              <w:t>Easee Exam</w:t>
            </w:r>
            <w:r w:rsidRPr="00B24E5B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Pr="00263983">
              <w:rPr>
                <w:rFonts w:asciiTheme="majorHAnsi" w:hAnsiTheme="majorHAnsi"/>
                <w:b/>
                <w:bCs/>
                <w:sz w:val="24"/>
                <w:szCs w:val="24"/>
              </w:rPr>
              <w:t>Bhopal</w:t>
            </w:r>
            <w:r w:rsidRPr="00B24E5B">
              <w:rPr>
                <w:rFonts w:asciiTheme="majorHAnsi" w:hAnsiTheme="majorHAnsi"/>
                <w:sz w:val="24"/>
                <w:szCs w:val="24"/>
              </w:rPr>
              <w:t>)</w:t>
            </w:r>
          </w:p>
          <w:p w14:paraId="318B4190" w14:textId="21CB5A65" w:rsidR="00E10F3F" w:rsidRDefault="00E10F3F" w:rsidP="00B24E5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Telegram API (for 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Inspire </w:t>
            </w:r>
            <w:r w:rsidR="00A02E1F">
              <w:rPr>
                <w:rFonts w:asciiTheme="majorHAnsi" w:hAnsiTheme="majorHAnsi"/>
                <w:b/>
                <w:bCs/>
                <w:sz w:val="24"/>
                <w:szCs w:val="24"/>
              </w:rPr>
              <w:t>Tech,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Singapore</w:t>
            </w:r>
            <w:r w:rsidR="00E21549">
              <w:rPr>
                <w:rFonts w:asciiTheme="majorHAnsi" w:hAnsiTheme="majorHAnsi"/>
                <w:sz w:val="24"/>
                <w:szCs w:val="24"/>
              </w:rPr>
              <w:t>)</w:t>
            </w:r>
          </w:p>
          <w:p w14:paraId="5F1F82D8" w14:textId="77777777" w:rsidR="00E10F3F" w:rsidRPr="00B24E5B" w:rsidRDefault="00E10F3F" w:rsidP="00E10F3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24E5B">
              <w:rPr>
                <w:rFonts w:asciiTheme="majorHAnsi" w:hAnsiTheme="majorHAnsi"/>
                <w:sz w:val="24"/>
                <w:szCs w:val="24"/>
              </w:rPr>
              <w:t>Personal Linux voice assistant using python</w:t>
            </w:r>
          </w:p>
          <w:p w14:paraId="56EB7262" w14:textId="77777777" w:rsidR="00E10F3F" w:rsidRPr="00B24E5B" w:rsidRDefault="00E10F3F" w:rsidP="00E10F3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24E5B">
              <w:rPr>
                <w:rFonts w:asciiTheme="majorHAnsi" w:hAnsiTheme="majorHAnsi"/>
                <w:sz w:val="24"/>
                <w:szCs w:val="24"/>
              </w:rPr>
              <w:lastRenderedPageBreak/>
              <w:t>Image to QR-code based Steganography</w:t>
            </w:r>
          </w:p>
          <w:p w14:paraId="218FF23E" w14:textId="77777777" w:rsidR="00E10F3F" w:rsidRPr="00B24E5B" w:rsidRDefault="00E10F3F" w:rsidP="00E10F3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24E5B">
              <w:rPr>
                <w:rFonts w:asciiTheme="majorHAnsi" w:hAnsiTheme="majorHAnsi"/>
                <w:sz w:val="24"/>
                <w:szCs w:val="24"/>
              </w:rPr>
              <w:t>DNA based cryptography of confidential data in cloud storage</w:t>
            </w:r>
          </w:p>
          <w:p w14:paraId="2A4D09CB" w14:textId="77777777" w:rsidR="00E10F3F" w:rsidRPr="00B24E5B" w:rsidRDefault="00E10F3F" w:rsidP="00E10F3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24E5B">
              <w:rPr>
                <w:rFonts w:asciiTheme="majorHAnsi" w:hAnsiTheme="majorHAnsi"/>
                <w:sz w:val="24"/>
                <w:szCs w:val="24"/>
              </w:rPr>
              <w:t>Social distance monitoring with email-based notification.</w:t>
            </w:r>
          </w:p>
          <w:p w14:paraId="6A593CFF" w14:textId="77777777" w:rsidR="00250216" w:rsidRDefault="00250216" w:rsidP="00B24E5B">
            <w:pPr>
              <w:spacing w:line="276" w:lineRule="auto"/>
              <w:rPr>
                <w:rFonts w:asciiTheme="majorHAnsi" w:hAnsiTheme="majorHAnsi"/>
                <w:b/>
                <w:bCs/>
                <w:color w:val="355D7E" w:themeColor="accent1" w:themeShade="80"/>
                <w:sz w:val="24"/>
                <w:szCs w:val="24"/>
              </w:rPr>
            </w:pPr>
          </w:p>
          <w:p w14:paraId="29927AFD" w14:textId="05D8D468" w:rsidR="00885994" w:rsidRPr="00B24E5B" w:rsidRDefault="00885994" w:rsidP="00B24E5B">
            <w:pPr>
              <w:spacing w:line="276" w:lineRule="auto"/>
              <w:rPr>
                <w:rFonts w:asciiTheme="majorHAnsi" w:hAnsiTheme="majorHAnsi"/>
                <w:b/>
                <w:bCs/>
                <w:color w:val="355D7E" w:themeColor="accent1" w:themeShade="80"/>
                <w:sz w:val="24"/>
                <w:szCs w:val="24"/>
              </w:rPr>
            </w:pPr>
            <w:r w:rsidRPr="00B24E5B">
              <w:rPr>
                <w:rFonts w:asciiTheme="majorHAnsi" w:hAnsiTheme="majorHAnsi"/>
                <w:b/>
                <w:bCs/>
                <w:color w:val="355D7E" w:themeColor="accent1" w:themeShade="80"/>
                <w:sz w:val="24"/>
                <w:szCs w:val="24"/>
              </w:rPr>
              <w:t>Skill set</w:t>
            </w:r>
          </w:p>
          <w:p w14:paraId="4FD84583" w14:textId="3FF75548" w:rsidR="00885994" w:rsidRPr="00B24E5B" w:rsidRDefault="00885994" w:rsidP="00B24E5B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24E5B">
              <w:rPr>
                <w:rFonts w:asciiTheme="majorHAnsi" w:hAnsiTheme="majorHAnsi"/>
                <w:sz w:val="24"/>
                <w:szCs w:val="24"/>
              </w:rPr>
              <w:t xml:space="preserve">Python – </w:t>
            </w:r>
            <w:r w:rsidRPr="00B24E5B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Advanced </w:t>
            </w:r>
          </w:p>
          <w:p w14:paraId="71F1333C" w14:textId="57DDA8C4" w:rsidR="00885994" w:rsidRPr="00B24E5B" w:rsidRDefault="00DA3979" w:rsidP="00B24E5B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24E5B">
              <w:rPr>
                <w:rFonts w:asciiTheme="majorHAnsi" w:hAnsiTheme="majorHAnsi"/>
                <w:sz w:val="24"/>
                <w:szCs w:val="24"/>
              </w:rPr>
              <w:t>Flutter, Java</w:t>
            </w:r>
            <w:r w:rsidR="00885994" w:rsidRPr="00B24E5B">
              <w:rPr>
                <w:rFonts w:asciiTheme="majorHAnsi" w:hAnsiTheme="majorHAnsi"/>
                <w:sz w:val="24"/>
                <w:szCs w:val="24"/>
              </w:rPr>
              <w:t>,</w:t>
            </w:r>
            <w:r w:rsidR="002D2B11" w:rsidRPr="00B24E5B">
              <w:rPr>
                <w:rFonts w:asciiTheme="majorHAnsi" w:hAnsiTheme="majorHAnsi"/>
                <w:sz w:val="24"/>
                <w:szCs w:val="24"/>
              </w:rPr>
              <w:t xml:space="preserve"> SQL,</w:t>
            </w:r>
            <w:r w:rsidR="00885994" w:rsidRPr="00B24E5B">
              <w:rPr>
                <w:rFonts w:asciiTheme="majorHAnsi" w:hAnsiTheme="majorHAnsi"/>
                <w:sz w:val="24"/>
                <w:szCs w:val="24"/>
              </w:rPr>
              <w:t xml:space="preserve"> Html5, CSS</w:t>
            </w:r>
            <w:r w:rsidR="002D2B11" w:rsidRPr="00B24E5B">
              <w:rPr>
                <w:rFonts w:asciiTheme="majorHAnsi" w:hAnsiTheme="majorHAnsi"/>
                <w:sz w:val="24"/>
                <w:szCs w:val="24"/>
              </w:rPr>
              <w:t>, Bootstrap 4</w:t>
            </w:r>
            <w:r w:rsidR="00013554" w:rsidRPr="00B24E5B">
              <w:rPr>
                <w:rFonts w:asciiTheme="majorHAnsi" w:hAnsiTheme="majorHAnsi"/>
                <w:sz w:val="24"/>
                <w:szCs w:val="24"/>
              </w:rPr>
              <w:t>, php</w:t>
            </w:r>
            <w:r w:rsidR="00885994" w:rsidRPr="00B24E5B">
              <w:rPr>
                <w:rFonts w:asciiTheme="majorHAnsi" w:hAnsiTheme="majorHAnsi"/>
                <w:sz w:val="24"/>
                <w:szCs w:val="24"/>
              </w:rPr>
              <w:t xml:space="preserve">– </w:t>
            </w:r>
            <w:r w:rsidR="00885994" w:rsidRPr="00B24E5B">
              <w:rPr>
                <w:rFonts w:asciiTheme="majorHAnsi" w:hAnsiTheme="majorHAnsi"/>
                <w:b/>
                <w:bCs/>
                <w:sz w:val="24"/>
                <w:szCs w:val="24"/>
              </w:rPr>
              <w:t>Intermediate</w:t>
            </w:r>
          </w:p>
          <w:p w14:paraId="6A128E8D" w14:textId="712AE080" w:rsidR="00B24E5B" w:rsidRDefault="000061C4" w:rsidP="00B24E5B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B24E5B">
              <w:rPr>
                <w:rFonts w:asciiTheme="majorHAnsi" w:hAnsiTheme="majorHAnsi"/>
                <w:sz w:val="24"/>
                <w:szCs w:val="24"/>
              </w:rPr>
              <w:t>C</w:t>
            </w:r>
            <w:r w:rsidR="002D2B11" w:rsidRPr="00B24E5B">
              <w:rPr>
                <w:rFonts w:asciiTheme="majorHAnsi" w:hAnsiTheme="majorHAnsi"/>
                <w:sz w:val="24"/>
                <w:szCs w:val="24"/>
              </w:rPr>
              <w:t xml:space="preserve">, Java Script </w:t>
            </w:r>
            <w:r w:rsidRPr="00B24E5B">
              <w:rPr>
                <w:rFonts w:asciiTheme="majorHAnsi" w:hAnsiTheme="majorHAnsi"/>
                <w:sz w:val="24"/>
                <w:szCs w:val="24"/>
              </w:rPr>
              <w:t>–</w:t>
            </w:r>
            <w:r w:rsidRPr="00B24E5B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Basic</w:t>
            </w:r>
          </w:p>
          <w:p w14:paraId="14F38A22" w14:textId="77777777" w:rsidR="00362701" w:rsidRPr="00B24E5B" w:rsidRDefault="00362701" w:rsidP="00B24E5B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14:paraId="2727E86D" w14:textId="1624527A" w:rsidR="000061C4" w:rsidRPr="00B24E5B" w:rsidRDefault="000061C4" w:rsidP="00B24E5B">
            <w:pPr>
              <w:spacing w:line="276" w:lineRule="auto"/>
              <w:rPr>
                <w:rFonts w:asciiTheme="majorHAnsi" w:hAnsiTheme="majorHAnsi"/>
                <w:b/>
                <w:bCs/>
                <w:color w:val="355D7E" w:themeColor="accent1" w:themeShade="80"/>
                <w:sz w:val="24"/>
                <w:szCs w:val="24"/>
              </w:rPr>
            </w:pPr>
            <w:r w:rsidRPr="00B24E5B">
              <w:rPr>
                <w:rFonts w:asciiTheme="majorHAnsi" w:hAnsiTheme="majorHAnsi"/>
                <w:b/>
                <w:bCs/>
                <w:color w:val="355D7E" w:themeColor="accent1" w:themeShade="80"/>
                <w:sz w:val="24"/>
                <w:szCs w:val="24"/>
              </w:rPr>
              <w:t>Academic Particulars – papers presentations</w:t>
            </w:r>
          </w:p>
          <w:p w14:paraId="4B7A60C2" w14:textId="7D748906" w:rsidR="000061C4" w:rsidRPr="00B24E5B" w:rsidRDefault="000061C4" w:rsidP="00B24E5B">
            <w:pPr>
              <w:pStyle w:val="ListParagraph"/>
              <w:numPr>
                <w:ilvl w:val="0"/>
                <w:numId w:val="5"/>
              </w:numPr>
              <w:tabs>
                <w:tab w:val="left" w:pos="1020"/>
              </w:tabs>
              <w:spacing w:line="276" w:lineRule="auto"/>
              <w:jc w:val="both"/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</w:pP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Presented</w:t>
            </w:r>
            <w:r w:rsidR="0018382A"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 xml:space="preserve"> </w:t>
            </w:r>
            <w:r w:rsidRPr="00B24E5B"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  <w:t>“The</w:t>
            </w:r>
            <w:r w:rsidR="0018382A" w:rsidRPr="00B24E5B"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B24E5B"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  <w:t xml:space="preserve">AI Cop” </w:t>
            </w: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at Perumal Manimeghalai</w:t>
            </w:r>
            <w:r w:rsidR="0018382A"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 xml:space="preserve"> </w:t>
            </w: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College of Technology, Krishnagiri.</w:t>
            </w:r>
          </w:p>
          <w:p w14:paraId="30DED070" w14:textId="77777777" w:rsidR="000061C4" w:rsidRPr="00B24E5B" w:rsidRDefault="000061C4" w:rsidP="00B24E5B">
            <w:pPr>
              <w:pStyle w:val="ListParagraph"/>
              <w:numPr>
                <w:ilvl w:val="0"/>
                <w:numId w:val="5"/>
              </w:numPr>
              <w:tabs>
                <w:tab w:val="left" w:pos="1020"/>
              </w:tabs>
              <w:spacing w:line="276" w:lineRule="auto"/>
              <w:jc w:val="both"/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</w:pP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Presented “</w:t>
            </w:r>
            <w:r w:rsidRPr="00B24E5B"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  <w:t>Artificial Intelligence in CCTV Surveillance</w:t>
            </w: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” at Mahendra college of technology, Salem.</w:t>
            </w:r>
          </w:p>
          <w:p w14:paraId="6EEF29FB" w14:textId="5C44C63F" w:rsidR="000061C4" w:rsidRPr="00B24E5B" w:rsidRDefault="000061C4" w:rsidP="00B24E5B">
            <w:pPr>
              <w:pStyle w:val="ListParagraph"/>
              <w:numPr>
                <w:ilvl w:val="0"/>
                <w:numId w:val="5"/>
              </w:numPr>
              <w:tabs>
                <w:tab w:val="left" w:pos="1020"/>
              </w:tabs>
              <w:spacing w:line="276" w:lineRule="auto"/>
              <w:jc w:val="both"/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</w:pP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Presented “</w:t>
            </w:r>
            <w:r w:rsidRPr="00B24E5B"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  <w:t>Personal Voice Assistant for Blind</w:t>
            </w: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” at Jayalakshmi Institute of Technology, Dharmapuri.</w:t>
            </w:r>
          </w:p>
          <w:p w14:paraId="557638CD" w14:textId="739BFEBF" w:rsidR="003E4D07" w:rsidRPr="00B24E5B" w:rsidRDefault="003E4D07" w:rsidP="00B24E5B">
            <w:pPr>
              <w:pStyle w:val="ListParagraph"/>
              <w:numPr>
                <w:ilvl w:val="0"/>
                <w:numId w:val="5"/>
              </w:numPr>
              <w:tabs>
                <w:tab w:val="left" w:pos="1020"/>
              </w:tabs>
              <w:spacing w:line="276" w:lineRule="auto"/>
              <w:jc w:val="both"/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</w:pP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Presented “</w:t>
            </w:r>
            <w:r w:rsidR="009C1F50" w:rsidRPr="00B24E5B"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  <w:t xml:space="preserve">Remote OS installation using Raspberry </w:t>
            </w:r>
            <w:r w:rsidR="002C3445" w:rsidRPr="00B24E5B"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  <w:t xml:space="preserve">Pi” </w:t>
            </w:r>
            <w:r w:rsidR="002C3445"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at online symposium conducted by Perumal Manimeghalai College of Technology, Krishnagiri.</w:t>
            </w:r>
          </w:p>
          <w:p w14:paraId="6F38BABA" w14:textId="644F64EC" w:rsidR="000061C4" w:rsidRPr="00B24E5B" w:rsidRDefault="000061C4" w:rsidP="00B24E5B">
            <w:pPr>
              <w:tabs>
                <w:tab w:val="left" w:pos="1020"/>
              </w:tabs>
              <w:spacing w:line="276" w:lineRule="auto"/>
              <w:jc w:val="both"/>
              <w:rPr>
                <w:rFonts w:asciiTheme="majorHAnsi" w:hAnsiTheme="majorHAnsi" w:cs="Times New Roman"/>
                <w:b/>
                <w:bCs/>
                <w:color w:val="355D7E" w:themeColor="accent1" w:themeShade="80"/>
                <w:sz w:val="24"/>
                <w:szCs w:val="24"/>
                <w:lang w:val="en-IN"/>
              </w:rPr>
            </w:pPr>
            <w:r w:rsidRPr="00B24E5B">
              <w:rPr>
                <w:rFonts w:asciiTheme="majorHAnsi" w:hAnsiTheme="majorHAnsi" w:cs="Times New Roman"/>
                <w:b/>
                <w:bCs/>
                <w:color w:val="355D7E" w:themeColor="accent1" w:themeShade="80"/>
                <w:sz w:val="24"/>
                <w:szCs w:val="24"/>
                <w:lang w:val="en-IN"/>
              </w:rPr>
              <w:t xml:space="preserve">Hackathons and workshops </w:t>
            </w:r>
          </w:p>
          <w:p w14:paraId="0E7CEE29" w14:textId="77777777" w:rsidR="000061C4" w:rsidRPr="00B24E5B" w:rsidRDefault="000061C4" w:rsidP="00B24E5B">
            <w:pPr>
              <w:pStyle w:val="ListParagraph"/>
              <w:numPr>
                <w:ilvl w:val="0"/>
                <w:numId w:val="5"/>
              </w:numPr>
              <w:tabs>
                <w:tab w:val="left" w:pos="1020"/>
              </w:tabs>
              <w:spacing w:line="276" w:lineRule="auto"/>
              <w:jc w:val="both"/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</w:pP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Attended a</w:t>
            </w:r>
            <w:r w:rsidRPr="00B24E5B"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  <w:t xml:space="preserve"> World Record Hackathon</w:t>
            </w: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 xml:space="preserve"> on “</w:t>
            </w:r>
            <w:r w:rsidRPr="00B24E5B"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  <w:t>IOT Hackathon</w:t>
            </w: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”, at Wikitechy and Microsoft Research Community Group, Chennai.</w:t>
            </w:r>
          </w:p>
          <w:p w14:paraId="69C95BB5" w14:textId="77777777" w:rsidR="000061C4" w:rsidRPr="00B24E5B" w:rsidRDefault="000061C4" w:rsidP="00B24E5B">
            <w:pPr>
              <w:pStyle w:val="ListParagraph"/>
              <w:numPr>
                <w:ilvl w:val="0"/>
                <w:numId w:val="5"/>
              </w:numPr>
              <w:tabs>
                <w:tab w:val="left" w:pos="1020"/>
              </w:tabs>
              <w:spacing w:line="276" w:lineRule="auto"/>
              <w:jc w:val="both"/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</w:pP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 xml:space="preserve">Attended a </w:t>
            </w:r>
            <w:r w:rsidRPr="00B24E5B"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  <w:t>World Record One Day</w:t>
            </w: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 xml:space="preserve"> </w:t>
            </w:r>
            <w:r w:rsidRPr="00B24E5B"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  <w:t>Workshop</w:t>
            </w: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 xml:space="preserve"> on “</w:t>
            </w:r>
            <w:r w:rsidRPr="00B24E5B"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  <w:t>Ethical Hacking</w:t>
            </w: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”</w:t>
            </w:r>
            <w:r w:rsidRPr="00B24E5B"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at Marutam Nelli Polytechnic College, Dharmapuri.</w:t>
            </w:r>
          </w:p>
          <w:p w14:paraId="6CD00D29" w14:textId="6468A710" w:rsidR="000061C4" w:rsidRPr="00B24E5B" w:rsidRDefault="000061C4" w:rsidP="00B24E5B">
            <w:pPr>
              <w:pStyle w:val="ListParagraph"/>
              <w:numPr>
                <w:ilvl w:val="0"/>
                <w:numId w:val="5"/>
              </w:numPr>
              <w:tabs>
                <w:tab w:val="left" w:pos="1020"/>
              </w:tabs>
              <w:spacing w:line="276" w:lineRule="auto"/>
              <w:jc w:val="both"/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</w:pP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lastRenderedPageBreak/>
              <w:t>Attended a One-day Workshop on “</w:t>
            </w:r>
            <w:r w:rsidRPr="00B24E5B"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  <w:t>Machine Learning with TensorFlow</w:t>
            </w: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 xml:space="preserve">” at Chennai Institute of Technology, Chennai. </w:t>
            </w:r>
          </w:p>
          <w:p w14:paraId="5C7B0348" w14:textId="588B35BF" w:rsidR="000061C4" w:rsidRPr="00362701" w:rsidRDefault="000061C4" w:rsidP="00B24E5B">
            <w:pPr>
              <w:pStyle w:val="ListParagraph"/>
              <w:numPr>
                <w:ilvl w:val="0"/>
                <w:numId w:val="5"/>
              </w:numPr>
              <w:tabs>
                <w:tab w:val="left" w:pos="1020"/>
              </w:tabs>
              <w:spacing w:line="276" w:lineRule="auto"/>
              <w:jc w:val="both"/>
              <w:rPr>
                <w:rFonts w:asciiTheme="majorHAnsi" w:hAnsiTheme="majorHAnsi" w:cs="Times New Roman"/>
                <w:b/>
                <w:bCs/>
                <w:color w:val="355D7E" w:themeColor="accent1" w:themeShade="80"/>
                <w:sz w:val="24"/>
                <w:szCs w:val="24"/>
                <w:lang w:val="en-IN"/>
              </w:rPr>
            </w:pP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Attended a One-day Workshop on “</w:t>
            </w:r>
            <w:r w:rsidRPr="00B24E5B"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  <w:t xml:space="preserve">Ethical Hacking </w:t>
            </w: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“at Chennai Institute of Technology, Chennai</w:t>
            </w:r>
            <w:r w:rsidR="0018382A"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.</w:t>
            </w:r>
          </w:p>
          <w:p w14:paraId="6F99BAE6" w14:textId="7C85EAB5" w:rsidR="00362701" w:rsidRDefault="00362701" w:rsidP="00362701">
            <w:pPr>
              <w:pStyle w:val="ListParagraph"/>
              <w:tabs>
                <w:tab w:val="left" w:pos="1020"/>
              </w:tabs>
              <w:spacing w:line="276" w:lineRule="auto"/>
              <w:jc w:val="both"/>
              <w:rPr>
                <w:rFonts w:asciiTheme="majorHAnsi" w:hAnsiTheme="majorHAnsi" w:cs="Times New Roman"/>
                <w:b/>
                <w:bCs/>
                <w:color w:val="355D7E" w:themeColor="accent1" w:themeShade="80"/>
                <w:sz w:val="24"/>
                <w:szCs w:val="24"/>
                <w:lang w:val="en-IN"/>
              </w:rPr>
            </w:pPr>
          </w:p>
          <w:p w14:paraId="388A2D6C" w14:textId="77777777" w:rsidR="00250216" w:rsidRPr="00B24E5B" w:rsidRDefault="00250216" w:rsidP="00362701">
            <w:pPr>
              <w:pStyle w:val="ListParagraph"/>
              <w:tabs>
                <w:tab w:val="left" w:pos="1020"/>
              </w:tabs>
              <w:spacing w:line="276" w:lineRule="auto"/>
              <w:jc w:val="both"/>
              <w:rPr>
                <w:rFonts w:asciiTheme="majorHAnsi" w:hAnsiTheme="majorHAnsi" w:cs="Times New Roman"/>
                <w:b/>
                <w:bCs/>
                <w:color w:val="355D7E" w:themeColor="accent1" w:themeShade="80"/>
                <w:sz w:val="24"/>
                <w:szCs w:val="24"/>
                <w:lang w:val="en-IN"/>
              </w:rPr>
            </w:pPr>
          </w:p>
          <w:p w14:paraId="764A2CED" w14:textId="207FF082" w:rsidR="00885994" w:rsidRPr="00B24E5B" w:rsidRDefault="0018382A" w:rsidP="00B24E5B">
            <w:pPr>
              <w:spacing w:line="276" w:lineRule="auto"/>
              <w:rPr>
                <w:rFonts w:asciiTheme="majorHAnsi" w:hAnsiTheme="majorHAnsi"/>
                <w:b/>
                <w:bCs/>
                <w:color w:val="355D7E" w:themeColor="accent1" w:themeShade="80"/>
                <w:sz w:val="24"/>
                <w:szCs w:val="24"/>
              </w:rPr>
            </w:pPr>
            <w:r w:rsidRPr="00B24E5B">
              <w:rPr>
                <w:rFonts w:asciiTheme="majorHAnsi" w:hAnsiTheme="majorHAnsi"/>
                <w:b/>
                <w:bCs/>
                <w:color w:val="355D7E" w:themeColor="accent1" w:themeShade="80"/>
                <w:sz w:val="24"/>
                <w:szCs w:val="24"/>
              </w:rPr>
              <w:t>Responsibilities handled</w:t>
            </w:r>
          </w:p>
          <w:p w14:paraId="665F3E90" w14:textId="4EB3919C" w:rsidR="0018382A" w:rsidRPr="00B24E5B" w:rsidRDefault="0018382A" w:rsidP="00B24E5B">
            <w:pPr>
              <w:pStyle w:val="ListParagraph"/>
              <w:numPr>
                <w:ilvl w:val="0"/>
                <w:numId w:val="7"/>
              </w:numPr>
              <w:tabs>
                <w:tab w:val="left" w:pos="1020"/>
              </w:tabs>
              <w:spacing w:line="276" w:lineRule="auto"/>
              <w:jc w:val="both"/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</w:pP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Member of college Academic Development cell.</w:t>
            </w:r>
          </w:p>
          <w:p w14:paraId="6EF0156B" w14:textId="3267B1A3" w:rsidR="0018382A" w:rsidRPr="00B24E5B" w:rsidRDefault="0018382A" w:rsidP="00B24E5B">
            <w:pPr>
              <w:pStyle w:val="ListParagraph"/>
              <w:numPr>
                <w:ilvl w:val="0"/>
                <w:numId w:val="7"/>
              </w:numPr>
              <w:tabs>
                <w:tab w:val="left" w:pos="1020"/>
              </w:tabs>
              <w:spacing w:line="276" w:lineRule="auto"/>
              <w:jc w:val="both"/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</w:pP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Event Co-Ordinator for various conferences and functions that held in our college.</w:t>
            </w:r>
          </w:p>
          <w:p w14:paraId="0B72946C" w14:textId="6AB344CC" w:rsidR="0018382A" w:rsidRPr="00B24E5B" w:rsidRDefault="0018382A" w:rsidP="00B24E5B">
            <w:pPr>
              <w:pStyle w:val="ListParagraph"/>
              <w:numPr>
                <w:ilvl w:val="0"/>
                <w:numId w:val="7"/>
              </w:numPr>
              <w:tabs>
                <w:tab w:val="left" w:pos="1020"/>
              </w:tabs>
              <w:spacing w:line="276" w:lineRule="auto"/>
              <w:jc w:val="both"/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</w:pP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Parade Commander for patriotic occasions.</w:t>
            </w:r>
          </w:p>
          <w:p w14:paraId="74DC21C0" w14:textId="087BF6F6" w:rsidR="00B24E5B" w:rsidRPr="00B24E5B" w:rsidRDefault="0018382A" w:rsidP="00B24E5B">
            <w:pPr>
              <w:pStyle w:val="ListParagraph"/>
              <w:numPr>
                <w:ilvl w:val="0"/>
                <w:numId w:val="7"/>
              </w:numPr>
              <w:tabs>
                <w:tab w:val="left" w:pos="1020"/>
              </w:tabs>
              <w:spacing w:line="276" w:lineRule="auto"/>
              <w:jc w:val="both"/>
              <w:rPr>
                <w:rFonts w:asciiTheme="majorHAnsi" w:hAnsiTheme="majorHAnsi" w:cs="Times New Roman"/>
                <w:b/>
                <w:bCs/>
                <w:sz w:val="24"/>
                <w:szCs w:val="24"/>
                <w:lang w:val="en-IN"/>
              </w:rPr>
            </w:pPr>
            <w:r w:rsidRPr="00B24E5B">
              <w:rPr>
                <w:rFonts w:asciiTheme="majorHAnsi" w:hAnsiTheme="majorHAnsi" w:cs="Times New Roman"/>
                <w:sz w:val="24"/>
                <w:szCs w:val="24"/>
                <w:lang w:val="en-IN"/>
              </w:rPr>
              <w:t>Team Leader for Academic Projects.</w:t>
            </w:r>
          </w:p>
          <w:p w14:paraId="22609D8C" w14:textId="13F9B9F3" w:rsidR="004E3C40" w:rsidRPr="00B24E5B" w:rsidRDefault="004E3C40" w:rsidP="00B24E5B">
            <w:pPr>
              <w:spacing w:line="276" w:lineRule="auto"/>
              <w:rPr>
                <w:rFonts w:asciiTheme="majorHAnsi" w:hAnsiTheme="majorHAnsi"/>
                <w:b/>
                <w:bCs/>
                <w:color w:val="355D7E" w:themeColor="accent1" w:themeShade="80"/>
                <w:sz w:val="24"/>
                <w:szCs w:val="24"/>
              </w:rPr>
            </w:pPr>
            <w:r w:rsidRPr="00B24E5B">
              <w:rPr>
                <w:rFonts w:asciiTheme="majorHAnsi" w:hAnsiTheme="majorHAnsi"/>
                <w:b/>
                <w:bCs/>
                <w:color w:val="355D7E" w:themeColor="accent1" w:themeShade="80"/>
                <w:sz w:val="24"/>
                <w:szCs w:val="24"/>
              </w:rPr>
              <w:t>References</w:t>
            </w:r>
          </w:p>
          <w:p w14:paraId="21773F64" w14:textId="2F530095" w:rsidR="002C2005" w:rsidRPr="00B24E5B" w:rsidRDefault="00E86253" w:rsidP="00B24E5B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24E5B">
              <w:rPr>
                <w:rFonts w:asciiTheme="majorHAnsi" w:hAnsiTheme="majorHAnsi"/>
                <w:sz w:val="24"/>
                <w:szCs w:val="24"/>
              </w:rPr>
              <w:t xml:space="preserve">Prof. </w:t>
            </w:r>
            <w:r w:rsidR="004E3C40" w:rsidRPr="00B24E5B">
              <w:rPr>
                <w:rFonts w:asciiTheme="majorHAnsi" w:hAnsiTheme="majorHAnsi"/>
                <w:sz w:val="24"/>
                <w:szCs w:val="24"/>
              </w:rPr>
              <w:t xml:space="preserve">R. </w:t>
            </w:r>
            <w:r w:rsidRPr="00B24E5B">
              <w:rPr>
                <w:rFonts w:asciiTheme="majorHAnsi" w:hAnsiTheme="majorHAnsi"/>
                <w:sz w:val="24"/>
                <w:szCs w:val="24"/>
              </w:rPr>
              <w:t>Rajasekar,</w:t>
            </w:r>
          </w:p>
          <w:p w14:paraId="4D3A5155" w14:textId="7A863944" w:rsidR="004E3C40" w:rsidRPr="00B24E5B" w:rsidRDefault="004E3C40" w:rsidP="00B24E5B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24E5B">
              <w:rPr>
                <w:rFonts w:asciiTheme="majorHAnsi" w:hAnsiTheme="majorHAnsi"/>
                <w:sz w:val="24"/>
                <w:szCs w:val="24"/>
              </w:rPr>
              <w:t xml:space="preserve">Head </w:t>
            </w:r>
            <w:r w:rsidR="0054164C" w:rsidRPr="00B24E5B">
              <w:rPr>
                <w:rFonts w:asciiTheme="majorHAnsi" w:hAnsiTheme="majorHAnsi"/>
                <w:sz w:val="24"/>
                <w:szCs w:val="24"/>
              </w:rPr>
              <w:t>of The Department CSE,</w:t>
            </w:r>
          </w:p>
          <w:p w14:paraId="7D0704F7" w14:textId="0DA5E222" w:rsidR="0054164C" w:rsidRPr="00B24E5B" w:rsidRDefault="0054164C" w:rsidP="00B24E5B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24E5B">
              <w:rPr>
                <w:rFonts w:asciiTheme="majorHAnsi" w:hAnsiTheme="majorHAnsi"/>
                <w:sz w:val="24"/>
                <w:szCs w:val="24"/>
              </w:rPr>
              <w:t>Varuvan Vadivelan Institute of Technology,</w:t>
            </w:r>
          </w:p>
          <w:p w14:paraId="2FE0DF76" w14:textId="74886DD4" w:rsidR="0054164C" w:rsidRPr="00B24E5B" w:rsidRDefault="0054164C" w:rsidP="00B24E5B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24E5B">
              <w:rPr>
                <w:rFonts w:asciiTheme="majorHAnsi" w:hAnsiTheme="majorHAnsi"/>
                <w:sz w:val="24"/>
                <w:szCs w:val="24"/>
              </w:rPr>
              <w:t>Phone: +919790400840.</w:t>
            </w:r>
          </w:p>
          <w:p w14:paraId="4232F132" w14:textId="77777777" w:rsidR="0054164C" w:rsidRPr="00B24E5B" w:rsidRDefault="0054164C" w:rsidP="00B24E5B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01F63D62" w14:textId="77777777" w:rsidR="0054164C" w:rsidRPr="00B24E5B" w:rsidRDefault="0054164C" w:rsidP="00B24E5B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185606E7" w14:textId="615EEAB4" w:rsidR="004E3C40" w:rsidRPr="004E3C40" w:rsidRDefault="0054164C" w:rsidP="002D2B11">
            <w:pPr>
              <w:rPr>
                <w:rFonts w:asciiTheme="majorHAnsi" w:hAnsiTheme="majorHAnsi"/>
                <w:b/>
                <w:bCs/>
                <w:color w:val="355D7E" w:themeColor="accent1" w:themeShade="80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355D7E" w:themeColor="accent1" w:themeShade="80"/>
                <w:sz w:val="28"/>
                <w:szCs w:val="28"/>
              </w:rPr>
              <w:t xml:space="preserve">                                               </w:t>
            </w:r>
          </w:p>
          <w:p w14:paraId="607601E3" w14:textId="0099E61D" w:rsidR="000629D5" w:rsidRPr="0018382A" w:rsidRDefault="0054164C" w:rsidP="002571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                         </w:t>
            </w:r>
          </w:p>
        </w:tc>
      </w:tr>
      <w:tr w:rsidR="000629D5" w:rsidRPr="0018382A" w14:paraId="207A18B2" w14:textId="77777777" w:rsidTr="0018382A">
        <w:trPr>
          <w:trHeight w:val="9504"/>
        </w:trPr>
        <w:tc>
          <w:tcPr>
            <w:tcW w:w="3686" w:type="dxa"/>
            <w:vAlign w:val="bottom"/>
          </w:tcPr>
          <w:p w14:paraId="567E95AC" w14:textId="3BF743A1" w:rsidR="00CA3CD5" w:rsidRPr="0018382A" w:rsidRDefault="00CA3CD5" w:rsidP="00CA3CD5">
            <w:pPr>
              <w:pStyle w:val="Title"/>
              <w:rPr>
                <w:rFonts w:asciiTheme="majorHAnsi" w:hAnsiTheme="majorHAnsi"/>
              </w:rPr>
            </w:pPr>
            <w:r w:rsidRPr="0018382A">
              <w:rPr>
                <w:rFonts w:asciiTheme="majorHAnsi" w:hAnsiTheme="majorHAnsi"/>
              </w:rPr>
              <w:t>SURYA</w:t>
            </w:r>
          </w:p>
          <w:p w14:paraId="17EA559A" w14:textId="0EC87EFF" w:rsidR="00CA3CD5" w:rsidRPr="0018382A" w:rsidRDefault="00CA3CD5" w:rsidP="00CA3CD5">
            <w:pPr>
              <w:rPr>
                <w:rFonts w:asciiTheme="majorHAnsi" w:hAnsiTheme="majorHAnsi"/>
                <w:sz w:val="32"/>
                <w:szCs w:val="32"/>
              </w:rPr>
            </w:pPr>
            <w:r w:rsidRPr="0018382A">
              <w:rPr>
                <w:rFonts w:asciiTheme="majorHAnsi" w:hAnsiTheme="majorHAnsi"/>
                <w:sz w:val="32"/>
                <w:szCs w:val="32"/>
              </w:rPr>
              <w:t>RAMACHANDRAN</w:t>
            </w:r>
          </w:p>
          <w:p w14:paraId="03DC1838" w14:textId="77777777" w:rsidR="000629D5" w:rsidRPr="0018382A" w:rsidRDefault="000629D5" w:rsidP="000629D5">
            <w:pPr>
              <w:rPr>
                <w:rFonts w:asciiTheme="majorHAnsi" w:hAnsiTheme="majorHAnsi"/>
              </w:rPr>
            </w:pPr>
          </w:p>
          <w:sdt>
            <w:sdtPr>
              <w:id w:val="-1954003311"/>
              <w:placeholder>
                <w:docPart w:val="258B303299CF4199B951FD58625C30EB"/>
              </w:placeholder>
              <w:temporary/>
              <w:showingPlcHdr/>
              <w15:appearance w15:val="hidden"/>
            </w:sdtPr>
            <w:sdtEndPr/>
            <w:sdtContent>
              <w:p w14:paraId="2D99DB0F" w14:textId="77777777" w:rsidR="000629D5" w:rsidRPr="0018382A" w:rsidRDefault="000629D5" w:rsidP="00846D4F">
                <w:pPr>
                  <w:pStyle w:val="Heading2"/>
                </w:pPr>
                <w:r w:rsidRPr="0018382A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rPr>
                <w:rFonts w:asciiTheme="majorHAnsi" w:hAnsiTheme="majorHAnsi"/>
              </w:rPr>
              <w:id w:val="1111563247"/>
              <w:placeholder>
                <w:docPart w:val="5E88DACB5B1F4D619E9409223312D4C1"/>
              </w:placeholder>
              <w:temporary/>
              <w:showingPlcHdr/>
              <w15:appearance w15:val="hidden"/>
            </w:sdtPr>
            <w:sdtEndPr/>
            <w:sdtContent>
              <w:p w14:paraId="0275A991" w14:textId="77777777" w:rsidR="000629D5" w:rsidRPr="0018382A" w:rsidRDefault="000629D5" w:rsidP="000629D5">
                <w:pPr>
                  <w:pStyle w:val="ContactDetails"/>
                  <w:rPr>
                    <w:rFonts w:asciiTheme="majorHAnsi" w:hAnsiTheme="majorHAnsi"/>
                  </w:rPr>
                </w:pPr>
                <w:r w:rsidRPr="002C3445">
                  <w:rPr>
                    <w:rFonts w:asciiTheme="majorHAnsi" w:hAnsiTheme="majorHAnsi"/>
                  </w:rPr>
                  <w:t>PHONE:</w:t>
                </w:r>
              </w:p>
            </w:sdtContent>
          </w:sdt>
          <w:p w14:paraId="76F6CE5A" w14:textId="27D3E6F5" w:rsidR="000629D5" w:rsidRPr="0018382A" w:rsidRDefault="002C3445" w:rsidP="000629D5">
            <w:pPr>
              <w:pStyle w:val="ContactDetail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+91</w:t>
            </w:r>
            <w:r w:rsidR="00CA3CD5" w:rsidRPr="0018382A">
              <w:rPr>
                <w:rFonts w:asciiTheme="majorHAnsi" w:hAnsiTheme="majorHAnsi"/>
              </w:rPr>
              <w:t>9514250793</w:t>
            </w:r>
          </w:p>
          <w:p w14:paraId="7557591E" w14:textId="77777777" w:rsidR="000629D5" w:rsidRPr="0018382A" w:rsidRDefault="000629D5" w:rsidP="000629D5">
            <w:pPr>
              <w:pStyle w:val="NoSpacing"/>
              <w:rPr>
                <w:rFonts w:asciiTheme="majorHAnsi" w:hAnsiTheme="majorHAnsi"/>
              </w:rPr>
            </w:pPr>
          </w:p>
          <w:p w14:paraId="6533EF24" w14:textId="07500273" w:rsidR="005933FF" w:rsidRPr="002C3445" w:rsidRDefault="00F050A0" w:rsidP="000629D5">
            <w:pPr>
              <w:pStyle w:val="ContactDetails"/>
              <w:rPr>
                <w:rFonts w:asciiTheme="majorHAnsi" w:hAnsiTheme="majorHAnsi"/>
              </w:rPr>
            </w:pPr>
            <w:r w:rsidRPr="002C3445">
              <w:rPr>
                <w:rFonts w:asciiTheme="majorHAnsi" w:hAnsiTheme="majorHAnsi"/>
              </w:rPr>
              <w:t>GITHUB</w:t>
            </w:r>
            <w:r w:rsidR="002C3445" w:rsidRPr="002C3445">
              <w:rPr>
                <w:rFonts w:asciiTheme="majorHAnsi" w:hAnsiTheme="majorHAnsi"/>
              </w:rPr>
              <w:t>:</w:t>
            </w:r>
          </w:p>
          <w:p w14:paraId="0B7C1EA2" w14:textId="237AA728" w:rsidR="000629D5" w:rsidRPr="002C3445" w:rsidRDefault="00F050A0" w:rsidP="000629D5">
            <w:pPr>
              <w:pStyle w:val="ContactDetails"/>
              <w:rPr>
                <w:rFonts w:asciiTheme="majorHAnsi" w:hAnsiTheme="majorHAnsi"/>
                <w:b/>
                <w:bCs/>
              </w:rPr>
            </w:pPr>
            <w:r w:rsidRPr="002C3445">
              <w:rPr>
                <w:rFonts w:asciiTheme="majorHAnsi" w:hAnsiTheme="majorHAnsi"/>
                <w:b/>
                <w:bCs/>
              </w:rPr>
              <w:t>github.com/Surya2709</w:t>
            </w:r>
          </w:p>
          <w:p w14:paraId="336B77E8" w14:textId="4C8AC4DA" w:rsidR="002C3445" w:rsidRDefault="002C3445" w:rsidP="000629D5">
            <w:pPr>
              <w:pStyle w:val="ContactDetail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public repos: 17</w:t>
            </w:r>
          </w:p>
          <w:p w14:paraId="2218348A" w14:textId="23A2B126" w:rsidR="002C3445" w:rsidRDefault="002C3445" w:rsidP="000629D5">
            <w:pPr>
              <w:pStyle w:val="ContactDetail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private repos: </w:t>
            </w:r>
            <w:r w:rsidR="00E83FAE">
              <w:rPr>
                <w:rFonts w:asciiTheme="majorHAnsi" w:hAnsiTheme="majorHAnsi"/>
              </w:rPr>
              <w:t>08</w:t>
            </w:r>
          </w:p>
          <w:p w14:paraId="3372CA8F" w14:textId="1ABFB5BC" w:rsidR="00E83FAE" w:rsidRPr="0018382A" w:rsidRDefault="00E83FAE" w:rsidP="000629D5">
            <w:pPr>
              <w:pStyle w:val="ContactDetail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total </w:t>
            </w:r>
            <w:r w:rsidR="001643E1">
              <w:rPr>
                <w:rFonts w:asciiTheme="majorHAnsi" w:hAnsiTheme="majorHAnsi"/>
              </w:rPr>
              <w:t>repos:</w:t>
            </w:r>
            <w:r>
              <w:rPr>
                <w:rFonts w:asciiTheme="majorHAnsi" w:hAnsiTheme="majorHAnsi"/>
              </w:rPr>
              <w:t xml:space="preserve"> 25</w:t>
            </w:r>
          </w:p>
          <w:p w14:paraId="33AFD11E" w14:textId="77777777" w:rsidR="000629D5" w:rsidRPr="0018382A" w:rsidRDefault="000629D5" w:rsidP="000629D5">
            <w:pPr>
              <w:pStyle w:val="NoSpacing"/>
              <w:rPr>
                <w:rFonts w:asciiTheme="majorHAnsi" w:hAnsiTheme="majorHAnsi"/>
              </w:rPr>
            </w:pPr>
          </w:p>
          <w:sdt>
            <w:sdtPr>
              <w:rPr>
                <w:rFonts w:asciiTheme="majorHAnsi" w:hAnsiTheme="majorHAnsi"/>
              </w:rPr>
              <w:id w:val="-240260293"/>
              <w:placeholder>
                <w:docPart w:val="156266D6D9C04107A9A356CBFD17C4E3"/>
              </w:placeholder>
              <w:temporary/>
              <w:showingPlcHdr/>
              <w15:appearance w15:val="hidden"/>
            </w:sdtPr>
            <w:sdtEndPr/>
            <w:sdtContent>
              <w:p w14:paraId="7AF64270" w14:textId="77777777" w:rsidR="000629D5" w:rsidRPr="0018382A" w:rsidRDefault="000629D5" w:rsidP="000629D5">
                <w:pPr>
                  <w:pStyle w:val="ContactDetails"/>
                  <w:rPr>
                    <w:rFonts w:asciiTheme="majorHAnsi" w:hAnsiTheme="majorHAnsi"/>
                  </w:rPr>
                </w:pPr>
                <w:r w:rsidRPr="0018382A">
                  <w:rPr>
                    <w:rFonts w:asciiTheme="majorHAnsi" w:hAnsiTheme="majorHAnsi"/>
                  </w:rPr>
                  <w:t>EMAIL:</w:t>
                </w:r>
              </w:p>
            </w:sdtContent>
          </w:sdt>
          <w:p w14:paraId="32B5D378" w14:textId="30A8D750" w:rsidR="000629D5" w:rsidRPr="00B24E5B" w:rsidRDefault="00F92F0E" w:rsidP="000629D5">
            <w:pPr>
              <w:pStyle w:val="ContactDetails"/>
              <w:rPr>
                <w:rStyle w:val="Hyperlink"/>
                <w:rFonts w:asciiTheme="majorHAnsi" w:hAnsiTheme="majorHAnsi"/>
                <w:sz w:val="20"/>
                <w:szCs w:val="20"/>
                <w:u w:val="none"/>
              </w:rPr>
            </w:pPr>
            <w:hyperlink r:id="rId10" w:history="1">
              <w:r w:rsidR="00B24E5B" w:rsidRPr="00B24E5B">
                <w:rPr>
                  <w:rStyle w:val="Hyperlink"/>
                  <w:rFonts w:asciiTheme="majorHAnsi" w:hAnsiTheme="majorHAnsi"/>
                  <w:sz w:val="20"/>
                  <w:szCs w:val="20"/>
                  <w:u w:val="none"/>
                </w:rPr>
                <w:t>suryaramachandran27@gmail.com</w:t>
              </w:r>
            </w:hyperlink>
          </w:p>
          <w:p w14:paraId="545FBB05" w14:textId="0BECE85C" w:rsidR="00B24E5B" w:rsidRPr="00B24E5B" w:rsidRDefault="00B24E5B" w:rsidP="000629D5">
            <w:pPr>
              <w:pStyle w:val="ContactDetails"/>
              <w:rPr>
                <w:rStyle w:val="Hyperlink"/>
                <w:rFonts w:asciiTheme="majorHAnsi" w:hAnsiTheme="majorHAnsi"/>
                <w:sz w:val="20"/>
                <w:szCs w:val="20"/>
                <w:u w:val="none"/>
              </w:rPr>
            </w:pPr>
          </w:p>
        </w:tc>
        <w:tc>
          <w:tcPr>
            <w:tcW w:w="634" w:type="dxa"/>
          </w:tcPr>
          <w:p w14:paraId="7796A43A" w14:textId="77777777" w:rsidR="000629D5" w:rsidRPr="0018382A" w:rsidRDefault="000629D5" w:rsidP="000C45FF">
            <w:pPr>
              <w:tabs>
                <w:tab w:val="left" w:pos="990"/>
              </w:tabs>
              <w:rPr>
                <w:rFonts w:asciiTheme="majorHAnsi" w:hAnsiTheme="majorHAnsi"/>
              </w:rPr>
            </w:pPr>
          </w:p>
        </w:tc>
        <w:tc>
          <w:tcPr>
            <w:tcW w:w="6470" w:type="dxa"/>
            <w:vMerge/>
          </w:tcPr>
          <w:p w14:paraId="6927371C" w14:textId="77777777" w:rsidR="000629D5" w:rsidRPr="0018382A" w:rsidRDefault="000629D5" w:rsidP="004D3011">
            <w:pPr>
              <w:rPr>
                <w:rFonts w:asciiTheme="majorHAnsi" w:hAnsiTheme="majorHAnsi"/>
                <w:color w:val="FFFFFF" w:themeColor="background1"/>
              </w:rPr>
            </w:pPr>
          </w:p>
        </w:tc>
      </w:tr>
    </w:tbl>
    <w:p w14:paraId="202836D2" w14:textId="5E5E5B58" w:rsidR="0018382A" w:rsidRPr="0018382A" w:rsidRDefault="0018382A" w:rsidP="00E86253">
      <w:pPr>
        <w:tabs>
          <w:tab w:val="left" w:pos="990"/>
        </w:tabs>
        <w:spacing w:after="0"/>
        <w:rPr>
          <w:rFonts w:asciiTheme="majorHAnsi" w:hAnsiTheme="majorHAnsi"/>
          <w:sz w:val="48"/>
          <w:szCs w:val="48"/>
        </w:rPr>
      </w:pPr>
    </w:p>
    <w:sectPr w:rsidR="0018382A" w:rsidRPr="0018382A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2F50E" w14:textId="77777777" w:rsidR="00F92F0E" w:rsidRDefault="00F92F0E" w:rsidP="000C45FF">
      <w:r>
        <w:separator/>
      </w:r>
    </w:p>
  </w:endnote>
  <w:endnote w:type="continuationSeparator" w:id="0">
    <w:p w14:paraId="79806395" w14:textId="77777777" w:rsidR="00F92F0E" w:rsidRDefault="00F92F0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8CCD1" w14:textId="77777777" w:rsidR="00F92F0E" w:rsidRDefault="00F92F0E" w:rsidP="000C45FF">
      <w:r>
        <w:separator/>
      </w:r>
    </w:p>
  </w:footnote>
  <w:footnote w:type="continuationSeparator" w:id="0">
    <w:p w14:paraId="6573FE26" w14:textId="77777777" w:rsidR="00F92F0E" w:rsidRDefault="00F92F0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CF97C" w14:textId="77777777" w:rsidR="00B24E5B" w:rsidRDefault="00B24E5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92A6607" wp14:editId="7A9907D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7357"/>
    <w:multiLevelType w:val="hybridMultilevel"/>
    <w:tmpl w:val="13A648AE"/>
    <w:lvl w:ilvl="0" w:tplc="B87AB05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55D7E" w:themeColor="accent1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24539"/>
    <w:multiLevelType w:val="hybridMultilevel"/>
    <w:tmpl w:val="729EA900"/>
    <w:lvl w:ilvl="0" w:tplc="05A4D2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55D7E" w:themeColor="accent1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84226"/>
    <w:multiLevelType w:val="hybridMultilevel"/>
    <w:tmpl w:val="FA22AF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E1A3A"/>
    <w:multiLevelType w:val="hybridMultilevel"/>
    <w:tmpl w:val="17FEB9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9085E"/>
    <w:multiLevelType w:val="hybridMultilevel"/>
    <w:tmpl w:val="84D67E5A"/>
    <w:lvl w:ilvl="0" w:tplc="B21209A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55D7E" w:themeColor="accent1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5675E"/>
    <w:multiLevelType w:val="hybridMultilevel"/>
    <w:tmpl w:val="CD54B8C2"/>
    <w:lvl w:ilvl="0" w:tplc="624C79F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55D7E" w:themeColor="accent1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42E0"/>
    <w:multiLevelType w:val="hybridMultilevel"/>
    <w:tmpl w:val="8E50390E"/>
    <w:lvl w:ilvl="0" w:tplc="490CB6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55D7E" w:themeColor="accent1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96042"/>
    <w:multiLevelType w:val="hybridMultilevel"/>
    <w:tmpl w:val="DCF656B2"/>
    <w:lvl w:ilvl="0" w:tplc="6B7E2C2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55D7E" w:themeColor="accent1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94B3C"/>
    <w:multiLevelType w:val="hybridMultilevel"/>
    <w:tmpl w:val="E4C4BB6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56126A"/>
    <w:multiLevelType w:val="hybridMultilevel"/>
    <w:tmpl w:val="1B2CC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81B0B"/>
    <w:multiLevelType w:val="hybridMultilevel"/>
    <w:tmpl w:val="4FAE5980"/>
    <w:lvl w:ilvl="0" w:tplc="0409000B">
      <w:start w:val="1"/>
      <w:numFmt w:val="bullet"/>
      <w:lvlText w:val=""/>
      <w:lvlJc w:val="left"/>
      <w:pPr>
        <w:ind w:left="41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68" w:hanging="360"/>
      </w:pPr>
      <w:rPr>
        <w:rFonts w:ascii="Wingdings" w:hAnsi="Wingdings" w:hint="default"/>
      </w:rPr>
    </w:lvl>
  </w:abstractNum>
  <w:abstractNum w:abstractNumId="12" w15:restartNumberingAfterBreak="0">
    <w:nsid w:val="77DA25D9"/>
    <w:multiLevelType w:val="hybridMultilevel"/>
    <w:tmpl w:val="E84A1DAA"/>
    <w:lvl w:ilvl="0" w:tplc="48BE215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55D7E" w:themeColor="accent1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11"/>
  </w:num>
  <w:num w:numId="7">
    <w:abstractNumId w:val="0"/>
  </w:num>
  <w:num w:numId="8">
    <w:abstractNumId w:val="2"/>
  </w:num>
  <w:num w:numId="9">
    <w:abstractNumId w:val="5"/>
  </w:num>
  <w:num w:numId="10">
    <w:abstractNumId w:val="8"/>
  </w:num>
  <w:num w:numId="11">
    <w:abstractNumId w:val="1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D5"/>
    <w:rsid w:val="000061C4"/>
    <w:rsid w:val="00013554"/>
    <w:rsid w:val="00036450"/>
    <w:rsid w:val="00061C84"/>
    <w:rsid w:val="000629D5"/>
    <w:rsid w:val="00076632"/>
    <w:rsid w:val="000C45FF"/>
    <w:rsid w:val="000E3FD1"/>
    <w:rsid w:val="000F46E6"/>
    <w:rsid w:val="001643E1"/>
    <w:rsid w:val="001667DA"/>
    <w:rsid w:val="001736CE"/>
    <w:rsid w:val="00180329"/>
    <w:rsid w:val="0018382A"/>
    <w:rsid w:val="001845DC"/>
    <w:rsid w:val="0019001F"/>
    <w:rsid w:val="001A74A5"/>
    <w:rsid w:val="001B2ABD"/>
    <w:rsid w:val="001D2335"/>
    <w:rsid w:val="001E1759"/>
    <w:rsid w:val="001F1ECC"/>
    <w:rsid w:val="002400EB"/>
    <w:rsid w:val="00244620"/>
    <w:rsid w:val="00250216"/>
    <w:rsid w:val="00256CF7"/>
    <w:rsid w:val="0025719F"/>
    <w:rsid w:val="00263983"/>
    <w:rsid w:val="002C2005"/>
    <w:rsid w:val="002C3445"/>
    <w:rsid w:val="002D2B11"/>
    <w:rsid w:val="002F58F4"/>
    <w:rsid w:val="0030481B"/>
    <w:rsid w:val="00336496"/>
    <w:rsid w:val="00362701"/>
    <w:rsid w:val="003E4D07"/>
    <w:rsid w:val="004071FC"/>
    <w:rsid w:val="00435F1B"/>
    <w:rsid w:val="00445947"/>
    <w:rsid w:val="004813B3"/>
    <w:rsid w:val="00496591"/>
    <w:rsid w:val="004C63E4"/>
    <w:rsid w:val="004D3011"/>
    <w:rsid w:val="004E3C40"/>
    <w:rsid w:val="0054164C"/>
    <w:rsid w:val="005645EE"/>
    <w:rsid w:val="00580D6D"/>
    <w:rsid w:val="005933FF"/>
    <w:rsid w:val="005D6289"/>
    <w:rsid w:val="005E39D5"/>
    <w:rsid w:val="00612544"/>
    <w:rsid w:val="0062123A"/>
    <w:rsid w:val="00634D92"/>
    <w:rsid w:val="00646E75"/>
    <w:rsid w:val="006601D2"/>
    <w:rsid w:val="006610D6"/>
    <w:rsid w:val="006771D0"/>
    <w:rsid w:val="00715FCB"/>
    <w:rsid w:val="00743101"/>
    <w:rsid w:val="007867A0"/>
    <w:rsid w:val="007927F5"/>
    <w:rsid w:val="007F3C66"/>
    <w:rsid w:val="00802CA0"/>
    <w:rsid w:val="00821E19"/>
    <w:rsid w:val="00837074"/>
    <w:rsid w:val="00846D4F"/>
    <w:rsid w:val="00885994"/>
    <w:rsid w:val="008C1736"/>
    <w:rsid w:val="008E5177"/>
    <w:rsid w:val="009228C1"/>
    <w:rsid w:val="00922D5C"/>
    <w:rsid w:val="009C1F50"/>
    <w:rsid w:val="009E7C63"/>
    <w:rsid w:val="00A02E1F"/>
    <w:rsid w:val="00A10A67"/>
    <w:rsid w:val="00A2118D"/>
    <w:rsid w:val="00A35D50"/>
    <w:rsid w:val="00A914DE"/>
    <w:rsid w:val="00AD76E2"/>
    <w:rsid w:val="00B20152"/>
    <w:rsid w:val="00B24E5B"/>
    <w:rsid w:val="00B70850"/>
    <w:rsid w:val="00BF42F4"/>
    <w:rsid w:val="00C066B6"/>
    <w:rsid w:val="00C13DE4"/>
    <w:rsid w:val="00C20DF2"/>
    <w:rsid w:val="00C37BA1"/>
    <w:rsid w:val="00C4674C"/>
    <w:rsid w:val="00C506CF"/>
    <w:rsid w:val="00C72BED"/>
    <w:rsid w:val="00C9578B"/>
    <w:rsid w:val="00CA3CD5"/>
    <w:rsid w:val="00CA562E"/>
    <w:rsid w:val="00CB2D30"/>
    <w:rsid w:val="00CD0690"/>
    <w:rsid w:val="00D02F58"/>
    <w:rsid w:val="00D2522B"/>
    <w:rsid w:val="00D42506"/>
    <w:rsid w:val="00D82F2F"/>
    <w:rsid w:val="00DA3979"/>
    <w:rsid w:val="00DA694B"/>
    <w:rsid w:val="00DD172A"/>
    <w:rsid w:val="00E10103"/>
    <w:rsid w:val="00E10F3F"/>
    <w:rsid w:val="00E21549"/>
    <w:rsid w:val="00E25A26"/>
    <w:rsid w:val="00E55D74"/>
    <w:rsid w:val="00E83FAE"/>
    <w:rsid w:val="00E86253"/>
    <w:rsid w:val="00E866EC"/>
    <w:rsid w:val="00E93B74"/>
    <w:rsid w:val="00EB3A62"/>
    <w:rsid w:val="00ED50EE"/>
    <w:rsid w:val="00F050A0"/>
    <w:rsid w:val="00F60274"/>
    <w:rsid w:val="00F77FB9"/>
    <w:rsid w:val="00F92F0E"/>
    <w:rsid w:val="00FA6F4A"/>
    <w:rsid w:val="00FB068F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A538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885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suryaramachandran27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ggy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58B303299CF4199B951FD58625C3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047AA-71FF-4BCF-B734-E23FF78E8091}"/>
      </w:docPartPr>
      <w:docPartBody>
        <w:p w:rsidR="009B1CF4" w:rsidRDefault="00583EE0">
          <w:pPr>
            <w:pStyle w:val="258B303299CF4199B951FD58625C30EB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5E88DACB5B1F4D619E9409223312D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1AFCC-3F40-41EC-90F1-8A05FA330296}"/>
      </w:docPartPr>
      <w:docPartBody>
        <w:p w:rsidR="009B1CF4" w:rsidRDefault="00583EE0">
          <w:pPr>
            <w:pStyle w:val="5E88DACB5B1F4D619E9409223312D4C1"/>
          </w:pPr>
          <w:r w:rsidRPr="004D3011">
            <w:t>PHONE:</w:t>
          </w:r>
        </w:p>
      </w:docPartBody>
    </w:docPart>
    <w:docPart>
      <w:docPartPr>
        <w:name w:val="156266D6D9C04107A9A356CBFD17C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E6F79-6C8A-4030-B2AB-CA5B8A0D2784}"/>
      </w:docPartPr>
      <w:docPartBody>
        <w:p w:rsidR="009B1CF4" w:rsidRDefault="00583EE0">
          <w:pPr>
            <w:pStyle w:val="156266D6D9C04107A9A356CBFD17C4E3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00"/>
    <w:rsid w:val="00163C00"/>
    <w:rsid w:val="00583EE0"/>
    <w:rsid w:val="00783F80"/>
    <w:rsid w:val="00880CBE"/>
    <w:rsid w:val="009B1CF4"/>
    <w:rsid w:val="00B958B0"/>
    <w:rsid w:val="00E3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63C00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63C00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258B303299CF4199B951FD58625C30EB">
    <w:name w:val="258B303299CF4199B951FD58625C30EB"/>
  </w:style>
  <w:style w:type="paragraph" w:customStyle="1" w:styleId="5E88DACB5B1F4D619E9409223312D4C1">
    <w:name w:val="5E88DACB5B1F4D619E9409223312D4C1"/>
  </w:style>
  <w:style w:type="paragraph" w:customStyle="1" w:styleId="156266D6D9C04107A9A356CBFD17C4E3">
    <w:name w:val="156266D6D9C04107A9A356CBFD17C4E3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</Template>
  <TotalTime>0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2021-02-02T14:30:00Z</dcterms:created>
  <dcterms:modified xsi:type="dcterms:W3CDTF">2021-04-08T06:18:00Z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